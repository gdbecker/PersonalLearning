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57E4" w14:textId="1155B4AC" w:rsidR="00595008" w:rsidRPr="0051062F" w:rsidRDefault="00B96982" w:rsidP="00F812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062F">
        <w:rPr>
          <w:rFonts w:ascii="Arial Unicode MS" w:eastAsia="Arial Unicode MS" w:hAnsi="Arial Unicode MS" w:cs="Arial Unicode MS"/>
          <w:sz w:val="24"/>
          <w:szCs w:val="24"/>
        </w:rPr>
        <w:t xml:space="preserve">Use this form to record your learning as you complete the course.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425"/>
        <w:gridCol w:w="6925"/>
      </w:tblGrid>
      <w:tr w:rsidR="00595008" w:rsidRPr="0051062F" w14:paraId="7F6E3272" w14:textId="77777777" w:rsidTr="00616E75">
        <w:trPr>
          <w:trHeight w:val="188"/>
        </w:trPr>
        <w:tc>
          <w:tcPr>
            <w:tcW w:w="2425" w:type="dxa"/>
          </w:tcPr>
          <w:p w14:paraId="2CDB9EC5" w14:textId="4C8A0C5C" w:rsidR="00595008" w:rsidRPr="0051062F" w:rsidRDefault="00B96982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Module Title</w:t>
            </w:r>
            <w:r w:rsidR="0000769E"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</w:tc>
        <w:tc>
          <w:tcPr>
            <w:tcW w:w="6925" w:type="dxa"/>
          </w:tcPr>
          <w:p w14:paraId="0066B659" w14:textId="77777777" w:rsidR="00595008" w:rsidRPr="0051062F" w:rsidRDefault="00595008" w:rsidP="00F812D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595008" w:rsidRPr="0051062F" w14:paraId="4A266B94" w14:textId="77777777" w:rsidTr="00616E75">
        <w:tc>
          <w:tcPr>
            <w:tcW w:w="2425" w:type="dxa"/>
          </w:tcPr>
          <w:p w14:paraId="5C7D7438" w14:textId="43463579" w:rsidR="00757863" w:rsidRPr="0051062F" w:rsidRDefault="00B96982" w:rsidP="00F812D0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New Information</w:t>
            </w:r>
            <w:r w:rsidR="0000769E"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:</w:t>
            </w:r>
          </w:p>
          <w:p w14:paraId="6206B80A" w14:textId="77777777" w:rsidR="00B96982" w:rsidRPr="0051062F" w:rsidRDefault="00B96982" w:rsidP="00B9698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605BC7E" w14:textId="1D0288DC" w:rsidR="00B96982" w:rsidRPr="0051062F" w:rsidRDefault="00B96982" w:rsidP="00B9698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B3A1749" w14:textId="36CF33DF" w:rsidR="00B96982" w:rsidRPr="0051062F" w:rsidRDefault="00B96982" w:rsidP="00B9698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E9C383D" w14:textId="357E8BFC" w:rsidR="0000769E" w:rsidRPr="0051062F" w:rsidRDefault="0000769E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00769E" w:rsidRPr="0051062F" w14:paraId="04A8C442" w14:textId="77777777" w:rsidTr="00616E75">
        <w:tc>
          <w:tcPr>
            <w:tcW w:w="2425" w:type="dxa"/>
          </w:tcPr>
          <w:p w14:paraId="4BF544E8" w14:textId="77777777" w:rsidR="0000769E" w:rsidRPr="0051062F" w:rsidRDefault="0000769E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Vocabulary:</w:t>
            </w:r>
          </w:p>
          <w:p w14:paraId="72726CF8" w14:textId="77777777" w:rsidR="00616E75" w:rsidRPr="0051062F" w:rsidRDefault="00616E75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54E4689A" w14:textId="77777777" w:rsidR="00616E75" w:rsidRPr="0051062F" w:rsidRDefault="00616E75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028B205E" w14:textId="598DB9E7" w:rsidR="00616E75" w:rsidRPr="0051062F" w:rsidRDefault="00616E75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2E6570E5" w14:textId="480C07D1" w:rsidR="0000769E" w:rsidRPr="0051062F" w:rsidRDefault="0000769E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595008" w:rsidRPr="0051062F" w14:paraId="4E791F2C" w14:textId="77777777" w:rsidTr="00616E75">
        <w:tc>
          <w:tcPr>
            <w:tcW w:w="2425" w:type="dxa"/>
          </w:tcPr>
          <w:p w14:paraId="42070BAE" w14:textId="77777777" w:rsidR="00757863" w:rsidRPr="0051062F" w:rsidRDefault="0000769E" w:rsidP="0000769E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Which clients might this information be useful for?</w:t>
            </w:r>
          </w:p>
          <w:p w14:paraId="14A61342" w14:textId="04656CAE" w:rsidR="00616E75" w:rsidRPr="0051062F" w:rsidRDefault="00616E75" w:rsidP="0000769E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423D8DE3" w14:textId="28878A04" w:rsidR="0000769E" w:rsidRPr="0051062F" w:rsidRDefault="0000769E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C3412" w:rsidRPr="0051062F" w14:paraId="0827CCEC" w14:textId="77777777" w:rsidTr="00616E75">
        <w:tc>
          <w:tcPr>
            <w:tcW w:w="2425" w:type="dxa"/>
          </w:tcPr>
          <w:p w14:paraId="23714883" w14:textId="77777777" w:rsidR="00757863" w:rsidRPr="0051062F" w:rsidRDefault="0000769E" w:rsidP="00F812D0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Next Steps:</w:t>
            </w:r>
          </w:p>
          <w:p w14:paraId="7112A082" w14:textId="77777777" w:rsidR="00616E75" w:rsidRPr="0051062F" w:rsidRDefault="00616E75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65E4E8F9" w14:textId="72A490DC" w:rsidR="00616E75" w:rsidRPr="0051062F" w:rsidRDefault="00616E75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19CA7CF0" w14:textId="1D3F615F" w:rsidR="00616E75" w:rsidRPr="0051062F" w:rsidRDefault="00616E75" w:rsidP="00616E7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757863" w:rsidRPr="0051062F" w14:paraId="7CD1352E" w14:textId="77777777" w:rsidTr="00616E75">
        <w:tc>
          <w:tcPr>
            <w:tcW w:w="2425" w:type="dxa"/>
          </w:tcPr>
          <w:p w14:paraId="41015B62" w14:textId="6F59CA3D" w:rsidR="00757863" w:rsidRPr="0051062F" w:rsidRDefault="00BC27EC" w:rsidP="00F812D0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sdt>
              <w:sdtPr>
                <w:rPr>
                  <w:rFonts w:ascii="Arial Unicode MS" w:eastAsia="Arial Unicode MS" w:hAnsi="Arial Unicode MS" w:cs="Arial Unicode MS"/>
                  <w:szCs w:val="24"/>
                </w:rPr>
                <w:alias w:val="Questions:"/>
                <w:tag w:val="Questions:"/>
                <w:id w:val="945653845"/>
                <w:placeholder>
                  <w:docPart w:val="BBF0CDCB8DC89546B9F76F8340067D3E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51062F">
                  <w:rPr>
                    <w:rFonts w:ascii="Arial Unicode MS" w:eastAsia="Arial Unicode MS" w:hAnsi="Arial Unicode MS" w:cs="Arial Unicode MS"/>
                    <w:szCs w:val="24"/>
                  </w:rPr>
                  <w:t>Questions</w:t>
                </w:r>
              </w:sdtContent>
            </w:sdt>
            <w:r w:rsidR="0000769E"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  <w:p w14:paraId="527B3646" w14:textId="1CD7FEC2" w:rsidR="0000769E" w:rsidRPr="0051062F" w:rsidRDefault="0000769E" w:rsidP="0000769E">
            <w:pPr>
              <w:pStyle w:val="Heading2"/>
              <w:rPr>
                <w:rFonts w:ascii="Arial Unicode MS" w:eastAsia="Arial Unicode MS" w:hAnsi="Arial Unicode MS" w:cs="Arial Unicode MS"/>
                <w:szCs w:val="20"/>
              </w:rPr>
            </w:pPr>
            <w:hyperlink r:id="rId9" w:history="1">
              <w:r w:rsidRPr="0051062F">
                <w:rPr>
                  <w:rStyle w:val="Hyperlink"/>
                  <w:rFonts w:ascii="Arial Unicode MS" w:eastAsia="Arial Unicode MS" w:hAnsi="Arial Unicode MS" w:cs="Arial Unicode MS"/>
                  <w:szCs w:val="20"/>
                </w:rPr>
                <w:t>Help Centre</w:t>
              </w:r>
            </w:hyperlink>
            <w:r w:rsidRPr="0051062F">
              <w:rPr>
                <w:rFonts w:ascii="Arial Unicode MS" w:eastAsia="Arial Unicode MS" w:hAnsi="Arial Unicode MS" w:cs="Arial Unicode MS"/>
                <w:szCs w:val="20"/>
              </w:rPr>
              <w:br/>
            </w:r>
          </w:p>
          <w:p w14:paraId="6C1B8D20" w14:textId="25551818" w:rsidR="00B96982" w:rsidRPr="0051062F" w:rsidRDefault="0000769E" w:rsidP="00B9698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 w:val="20"/>
                <w:szCs w:val="20"/>
              </w:rPr>
              <w:t>support@fathomhq.com</w:t>
            </w:r>
          </w:p>
        </w:tc>
        <w:tc>
          <w:tcPr>
            <w:tcW w:w="6925" w:type="dxa"/>
          </w:tcPr>
          <w:p w14:paraId="7801EC3F" w14:textId="1FF5B0FB" w:rsidR="0000769E" w:rsidRPr="0051062F" w:rsidRDefault="0000769E" w:rsidP="00F812D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60B8A1B8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C034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Module Title: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57EB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0601CA79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F766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New Information:</w:t>
            </w:r>
          </w:p>
          <w:p w14:paraId="59BFB894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2B18EC45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62CD91F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31927419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5A7CA40B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2657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42612619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48F8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Vocabulary:</w:t>
            </w:r>
          </w:p>
          <w:p w14:paraId="4B1910BC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1BA3D072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6805836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34C515AA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F2F4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48BF02B5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7469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Which clients might this information be useful for?</w:t>
            </w:r>
          </w:p>
          <w:p w14:paraId="1A21A621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0C7E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469F7B7C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B7CA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Next Steps:</w:t>
            </w:r>
          </w:p>
          <w:p w14:paraId="08B298A7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4696F118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27AC08ED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3275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0410B487" w14:textId="77777777" w:rsidTr="00616E7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1ABD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sdt>
              <w:sdtPr>
                <w:rPr>
                  <w:rFonts w:ascii="Arial Unicode MS" w:eastAsia="Arial Unicode MS" w:hAnsi="Arial Unicode MS" w:cs="Arial Unicode MS"/>
                  <w:szCs w:val="24"/>
                </w:rPr>
                <w:alias w:val="Questions:"/>
                <w:tag w:val="Questions:"/>
                <w:id w:val="277070606"/>
                <w:placeholder>
                  <w:docPart w:val="4E57BC09DF15284FB139D923066D2CF3"/>
                </w:placeholder>
                <w:temporary/>
                <w:showingPlcHdr/>
                <w15:appearance w15:val="hidden"/>
              </w:sdtPr>
              <w:sdtContent>
                <w:r w:rsidRPr="0051062F">
                  <w:rPr>
                    <w:rFonts w:ascii="Arial Unicode MS" w:eastAsia="Arial Unicode MS" w:hAnsi="Arial Unicode MS" w:cs="Arial Unicode MS"/>
                    <w:szCs w:val="24"/>
                  </w:rPr>
                  <w:t>Questions</w:t>
                </w:r>
              </w:sdtContent>
            </w:sdt>
            <w:r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  <w:p w14:paraId="157BA492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b w:val="0"/>
                <w:bCs/>
                <w:sz w:val="20"/>
                <w:szCs w:val="20"/>
              </w:rPr>
            </w:pPr>
            <w:hyperlink r:id="rId10" w:history="1">
              <w:r w:rsidRPr="0051062F">
                <w:rPr>
                  <w:rStyle w:val="Hyperlink"/>
                  <w:rFonts w:ascii="Arial Unicode MS" w:eastAsia="Arial Unicode MS" w:hAnsi="Arial Unicode MS" w:cs="Arial Unicode MS"/>
                  <w:b w:val="0"/>
                  <w:bCs/>
                  <w:sz w:val="20"/>
                  <w:szCs w:val="20"/>
                </w:rPr>
                <w:t>Help Centre</w:t>
              </w:r>
            </w:hyperlink>
            <w:r w:rsidRPr="0051062F">
              <w:rPr>
                <w:rFonts w:ascii="Arial Unicode MS" w:eastAsia="Arial Unicode MS" w:hAnsi="Arial Unicode MS" w:cs="Arial Unicode MS"/>
                <w:b w:val="0"/>
                <w:bCs/>
                <w:sz w:val="20"/>
                <w:szCs w:val="20"/>
              </w:rPr>
              <w:br/>
            </w:r>
          </w:p>
          <w:p w14:paraId="43653BB2" w14:textId="77777777" w:rsidR="00616E75" w:rsidRPr="0051062F" w:rsidRDefault="00616E75" w:rsidP="00616E75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 w:val="0"/>
                <w:bCs/>
                <w:sz w:val="20"/>
                <w:szCs w:val="20"/>
              </w:rPr>
              <w:t>support@fathomhq.com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0085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109BADA6" w14:textId="3F617E2A" w:rsidR="00616E75" w:rsidRPr="0051062F" w:rsidRDefault="00616E75">
      <w:pPr>
        <w:rPr>
          <w:rFonts w:ascii="Arial Unicode MS" w:eastAsia="Arial Unicode MS" w:hAnsi="Arial Unicode MS" w:cs="Arial Unicode MS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425"/>
        <w:gridCol w:w="6925"/>
      </w:tblGrid>
      <w:tr w:rsidR="00616E75" w:rsidRPr="0051062F" w14:paraId="736F4B9C" w14:textId="77777777" w:rsidTr="00685978">
        <w:trPr>
          <w:trHeight w:val="188"/>
        </w:trPr>
        <w:tc>
          <w:tcPr>
            <w:tcW w:w="2425" w:type="dxa"/>
          </w:tcPr>
          <w:p w14:paraId="5065C396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Module Title:</w:t>
            </w:r>
          </w:p>
        </w:tc>
        <w:tc>
          <w:tcPr>
            <w:tcW w:w="6925" w:type="dxa"/>
          </w:tcPr>
          <w:p w14:paraId="6B0D2C74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6EB35D63" w14:textId="77777777" w:rsidTr="00685978">
        <w:tc>
          <w:tcPr>
            <w:tcW w:w="2425" w:type="dxa"/>
          </w:tcPr>
          <w:p w14:paraId="0FB4880D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New Information:</w:t>
            </w:r>
          </w:p>
          <w:p w14:paraId="1BD40F4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159CA64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CB62462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ED6328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6A5C36E8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0B51D3DD" w14:textId="77777777" w:rsidTr="00685978">
        <w:tc>
          <w:tcPr>
            <w:tcW w:w="2425" w:type="dxa"/>
          </w:tcPr>
          <w:p w14:paraId="72128983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Vocabulary:</w:t>
            </w:r>
          </w:p>
          <w:p w14:paraId="4C324BD1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40937A0D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3BBE7676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14D35ADF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7967AB5A" w14:textId="77777777" w:rsidTr="00685978">
        <w:tc>
          <w:tcPr>
            <w:tcW w:w="2425" w:type="dxa"/>
          </w:tcPr>
          <w:p w14:paraId="5D397743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Which clients might this information be useful for?</w:t>
            </w:r>
          </w:p>
          <w:p w14:paraId="00A1251A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41190F2B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78751711" w14:textId="77777777" w:rsidTr="00685978">
        <w:tc>
          <w:tcPr>
            <w:tcW w:w="2425" w:type="dxa"/>
          </w:tcPr>
          <w:p w14:paraId="192592FC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Next Steps:</w:t>
            </w:r>
          </w:p>
          <w:p w14:paraId="5184879E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3CDAEF6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34BE029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2855CED9" w14:textId="77777777" w:rsidTr="00685978">
        <w:tc>
          <w:tcPr>
            <w:tcW w:w="2425" w:type="dxa"/>
          </w:tcPr>
          <w:p w14:paraId="3F02CF54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sdt>
              <w:sdtPr>
                <w:rPr>
                  <w:rFonts w:ascii="Arial Unicode MS" w:eastAsia="Arial Unicode MS" w:hAnsi="Arial Unicode MS" w:cs="Arial Unicode MS"/>
                  <w:szCs w:val="24"/>
                </w:rPr>
                <w:alias w:val="Questions:"/>
                <w:tag w:val="Questions:"/>
                <w:id w:val="257256482"/>
                <w:placeholder>
                  <w:docPart w:val="412CB34556E7454C9B2759573BD974E1"/>
                </w:placeholder>
                <w:temporary/>
                <w:showingPlcHdr/>
                <w15:appearance w15:val="hidden"/>
              </w:sdtPr>
              <w:sdtContent>
                <w:r w:rsidRPr="0051062F">
                  <w:rPr>
                    <w:rFonts w:ascii="Arial Unicode MS" w:eastAsia="Arial Unicode MS" w:hAnsi="Arial Unicode MS" w:cs="Arial Unicode MS"/>
                    <w:szCs w:val="24"/>
                  </w:rPr>
                  <w:t>Questions</w:t>
                </w:r>
              </w:sdtContent>
            </w:sdt>
            <w:r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  <w:p w14:paraId="69D88F92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szCs w:val="20"/>
              </w:rPr>
            </w:pPr>
            <w:hyperlink r:id="rId11" w:history="1">
              <w:r w:rsidRPr="0051062F">
                <w:rPr>
                  <w:rStyle w:val="Hyperlink"/>
                  <w:rFonts w:ascii="Arial Unicode MS" w:eastAsia="Arial Unicode MS" w:hAnsi="Arial Unicode MS" w:cs="Arial Unicode MS"/>
                  <w:szCs w:val="20"/>
                </w:rPr>
                <w:t>Help Centre</w:t>
              </w:r>
            </w:hyperlink>
            <w:r w:rsidRPr="0051062F">
              <w:rPr>
                <w:rFonts w:ascii="Arial Unicode MS" w:eastAsia="Arial Unicode MS" w:hAnsi="Arial Unicode MS" w:cs="Arial Unicode MS"/>
                <w:szCs w:val="20"/>
              </w:rPr>
              <w:br/>
            </w:r>
          </w:p>
          <w:p w14:paraId="3408CDE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 w:val="20"/>
                <w:szCs w:val="20"/>
              </w:rPr>
              <w:t>support@fathomhq.com</w:t>
            </w:r>
          </w:p>
        </w:tc>
        <w:tc>
          <w:tcPr>
            <w:tcW w:w="6925" w:type="dxa"/>
          </w:tcPr>
          <w:p w14:paraId="50CECB3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1A31E854" w14:textId="44442CC5" w:rsidR="00616E75" w:rsidRPr="0051062F" w:rsidRDefault="00616E75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425"/>
        <w:gridCol w:w="6925"/>
      </w:tblGrid>
      <w:tr w:rsidR="00616E75" w:rsidRPr="0051062F" w14:paraId="794465A4" w14:textId="77777777" w:rsidTr="00685978">
        <w:trPr>
          <w:trHeight w:val="188"/>
        </w:trPr>
        <w:tc>
          <w:tcPr>
            <w:tcW w:w="2425" w:type="dxa"/>
          </w:tcPr>
          <w:p w14:paraId="4AB57E9B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Module Title:</w:t>
            </w:r>
          </w:p>
        </w:tc>
        <w:tc>
          <w:tcPr>
            <w:tcW w:w="6925" w:type="dxa"/>
          </w:tcPr>
          <w:p w14:paraId="2FC6D0C8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038F71AE" w14:textId="77777777" w:rsidTr="00685978">
        <w:tc>
          <w:tcPr>
            <w:tcW w:w="2425" w:type="dxa"/>
          </w:tcPr>
          <w:p w14:paraId="4FFC2E60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New Information:</w:t>
            </w:r>
          </w:p>
          <w:p w14:paraId="188C050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EA88899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6C1962A6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4EA5D23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4E03D1AB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343B2197" w14:textId="77777777" w:rsidTr="00685978">
        <w:tc>
          <w:tcPr>
            <w:tcW w:w="2425" w:type="dxa"/>
          </w:tcPr>
          <w:p w14:paraId="3108CA8C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Vocabulary:</w:t>
            </w:r>
          </w:p>
          <w:p w14:paraId="394F2863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586CA54D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5B0E4E5E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4EE14C5B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2C39C347" w14:textId="77777777" w:rsidTr="00685978">
        <w:tc>
          <w:tcPr>
            <w:tcW w:w="2425" w:type="dxa"/>
          </w:tcPr>
          <w:p w14:paraId="5B847239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Which clients might this information be useful for?</w:t>
            </w:r>
          </w:p>
          <w:p w14:paraId="031EE2C8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52EEBF9D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29F9642A" w14:textId="77777777" w:rsidTr="00685978">
        <w:tc>
          <w:tcPr>
            <w:tcW w:w="2425" w:type="dxa"/>
          </w:tcPr>
          <w:p w14:paraId="3F055216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Next Steps:</w:t>
            </w:r>
          </w:p>
          <w:p w14:paraId="4A2AE0EC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4C9CBDF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6C9EFA68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1E89D4F2" w14:textId="77777777" w:rsidTr="00685978">
        <w:tc>
          <w:tcPr>
            <w:tcW w:w="2425" w:type="dxa"/>
          </w:tcPr>
          <w:p w14:paraId="5F8466D0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sdt>
              <w:sdtPr>
                <w:rPr>
                  <w:rFonts w:ascii="Arial Unicode MS" w:eastAsia="Arial Unicode MS" w:hAnsi="Arial Unicode MS" w:cs="Arial Unicode MS"/>
                  <w:szCs w:val="24"/>
                </w:rPr>
                <w:alias w:val="Questions:"/>
                <w:tag w:val="Questions:"/>
                <w:id w:val="-978995058"/>
                <w:placeholder>
                  <w:docPart w:val="956A239EB46E1F46AD836E81E3AEAC2C"/>
                </w:placeholder>
                <w:temporary/>
                <w:showingPlcHdr/>
                <w15:appearance w15:val="hidden"/>
              </w:sdtPr>
              <w:sdtContent>
                <w:r w:rsidRPr="0051062F">
                  <w:rPr>
                    <w:rFonts w:ascii="Arial Unicode MS" w:eastAsia="Arial Unicode MS" w:hAnsi="Arial Unicode MS" w:cs="Arial Unicode MS"/>
                    <w:szCs w:val="24"/>
                  </w:rPr>
                  <w:t>Questions</w:t>
                </w:r>
              </w:sdtContent>
            </w:sdt>
            <w:r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  <w:p w14:paraId="7569254E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szCs w:val="20"/>
              </w:rPr>
            </w:pPr>
            <w:hyperlink r:id="rId12" w:history="1">
              <w:r w:rsidRPr="0051062F">
                <w:rPr>
                  <w:rStyle w:val="Hyperlink"/>
                  <w:rFonts w:ascii="Arial Unicode MS" w:eastAsia="Arial Unicode MS" w:hAnsi="Arial Unicode MS" w:cs="Arial Unicode MS"/>
                  <w:szCs w:val="20"/>
                </w:rPr>
                <w:t>Help Centre</w:t>
              </w:r>
            </w:hyperlink>
            <w:r w:rsidRPr="0051062F">
              <w:rPr>
                <w:rFonts w:ascii="Arial Unicode MS" w:eastAsia="Arial Unicode MS" w:hAnsi="Arial Unicode MS" w:cs="Arial Unicode MS"/>
                <w:szCs w:val="20"/>
              </w:rPr>
              <w:br/>
            </w:r>
          </w:p>
          <w:p w14:paraId="5DC9292E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 w:val="20"/>
                <w:szCs w:val="20"/>
              </w:rPr>
              <w:t>support@fathomhq.com</w:t>
            </w:r>
          </w:p>
        </w:tc>
        <w:tc>
          <w:tcPr>
            <w:tcW w:w="6925" w:type="dxa"/>
          </w:tcPr>
          <w:p w14:paraId="093DAFB1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55F994ED" w14:textId="7CE28896" w:rsidR="00616E75" w:rsidRPr="0051062F" w:rsidRDefault="00616E75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425"/>
        <w:gridCol w:w="6925"/>
      </w:tblGrid>
      <w:tr w:rsidR="00616E75" w:rsidRPr="0051062F" w14:paraId="67C69D84" w14:textId="77777777" w:rsidTr="00685978">
        <w:trPr>
          <w:trHeight w:val="188"/>
        </w:trPr>
        <w:tc>
          <w:tcPr>
            <w:tcW w:w="2425" w:type="dxa"/>
          </w:tcPr>
          <w:p w14:paraId="6F84E2A8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Module Title:</w:t>
            </w:r>
          </w:p>
        </w:tc>
        <w:tc>
          <w:tcPr>
            <w:tcW w:w="6925" w:type="dxa"/>
          </w:tcPr>
          <w:p w14:paraId="57F832ED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72D79869" w14:textId="77777777" w:rsidTr="00685978">
        <w:tc>
          <w:tcPr>
            <w:tcW w:w="2425" w:type="dxa"/>
          </w:tcPr>
          <w:p w14:paraId="4995AE9D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New Information:</w:t>
            </w:r>
          </w:p>
          <w:p w14:paraId="0E5898D3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7EB9DAE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50D23E8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3B45B09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691557D6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2D1800A0" w14:textId="77777777" w:rsidTr="00685978">
        <w:tc>
          <w:tcPr>
            <w:tcW w:w="2425" w:type="dxa"/>
          </w:tcPr>
          <w:p w14:paraId="53FEF505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Vocabulary:</w:t>
            </w:r>
          </w:p>
          <w:p w14:paraId="770AAAD6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6F48D4C4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1316EC80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717B9535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7B4C8999" w14:textId="77777777" w:rsidTr="00685978">
        <w:tc>
          <w:tcPr>
            <w:tcW w:w="2425" w:type="dxa"/>
          </w:tcPr>
          <w:p w14:paraId="0CDCC309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Cs w:val="24"/>
              </w:rPr>
              <w:t>Which clients might this information be useful for?</w:t>
            </w:r>
          </w:p>
          <w:p w14:paraId="0C32D9A2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6925" w:type="dxa"/>
          </w:tcPr>
          <w:p w14:paraId="15D3D985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063FD036" w14:textId="77777777" w:rsidTr="00685978">
        <w:tc>
          <w:tcPr>
            <w:tcW w:w="2425" w:type="dxa"/>
          </w:tcPr>
          <w:p w14:paraId="42479AF5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Next Steps:</w:t>
            </w:r>
          </w:p>
          <w:p w14:paraId="501083E4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2668AF0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2ECECA8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16E75" w:rsidRPr="0051062F" w14:paraId="69CC7E2B" w14:textId="77777777" w:rsidTr="00685978">
        <w:tc>
          <w:tcPr>
            <w:tcW w:w="2425" w:type="dxa"/>
          </w:tcPr>
          <w:p w14:paraId="59235FBD" w14:textId="77777777" w:rsidR="00616E75" w:rsidRPr="0051062F" w:rsidRDefault="00616E75" w:rsidP="00685978">
            <w:pPr>
              <w:pStyle w:val="Heading1"/>
              <w:rPr>
                <w:rFonts w:ascii="Arial Unicode MS" w:eastAsia="Arial Unicode MS" w:hAnsi="Arial Unicode MS" w:cs="Arial Unicode MS"/>
                <w:szCs w:val="24"/>
              </w:rPr>
            </w:pPr>
            <w:sdt>
              <w:sdtPr>
                <w:rPr>
                  <w:rFonts w:ascii="Arial Unicode MS" w:eastAsia="Arial Unicode MS" w:hAnsi="Arial Unicode MS" w:cs="Arial Unicode MS"/>
                  <w:szCs w:val="24"/>
                </w:rPr>
                <w:alias w:val="Questions:"/>
                <w:tag w:val="Questions:"/>
                <w:id w:val="930552074"/>
                <w:placeholder>
                  <w:docPart w:val="31192DB5C5482F41ADE100D1B4A32583"/>
                </w:placeholder>
                <w:temporary/>
                <w:showingPlcHdr/>
                <w15:appearance w15:val="hidden"/>
              </w:sdtPr>
              <w:sdtContent>
                <w:r w:rsidRPr="0051062F">
                  <w:rPr>
                    <w:rFonts w:ascii="Arial Unicode MS" w:eastAsia="Arial Unicode MS" w:hAnsi="Arial Unicode MS" w:cs="Arial Unicode MS"/>
                    <w:szCs w:val="24"/>
                  </w:rPr>
                  <w:t>Questions</w:t>
                </w:r>
              </w:sdtContent>
            </w:sdt>
            <w:r w:rsidRPr="0051062F">
              <w:rPr>
                <w:rFonts w:ascii="Arial Unicode MS" w:eastAsia="Arial Unicode MS" w:hAnsi="Arial Unicode MS" w:cs="Arial Unicode MS"/>
                <w:szCs w:val="24"/>
              </w:rPr>
              <w:t>:</w:t>
            </w:r>
          </w:p>
          <w:p w14:paraId="3D1CB15F" w14:textId="77777777" w:rsidR="00616E75" w:rsidRPr="0051062F" w:rsidRDefault="00616E75" w:rsidP="00685978">
            <w:pPr>
              <w:pStyle w:val="Heading2"/>
              <w:rPr>
                <w:rFonts w:ascii="Arial Unicode MS" w:eastAsia="Arial Unicode MS" w:hAnsi="Arial Unicode MS" w:cs="Arial Unicode MS"/>
                <w:szCs w:val="20"/>
              </w:rPr>
            </w:pPr>
            <w:hyperlink r:id="rId13" w:history="1">
              <w:r w:rsidRPr="0051062F">
                <w:rPr>
                  <w:rStyle w:val="Hyperlink"/>
                  <w:rFonts w:ascii="Arial Unicode MS" w:eastAsia="Arial Unicode MS" w:hAnsi="Arial Unicode MS" w:cs="Arial Unicode MS"/>
                  <w:szCs w:val="20"/>
                </w:rPr>
                <w:t>Help Centre</w:t>
              </w:r>
            </w:hyperlink>
            <w:r w:rsidRPr="0051062F">
              <w:rPr>
                <w:rFonts w:ascii="Arial Unicode MS" w:eastAsia="Arial Unicode MS" w:hAnsi="Arial Unicode MS" w:cs="Arial Unicode MS"/>
                <w:szCs w:val="20"/>
              </w:rPr>
              <w:br/>
            </w:r>
          </w:p>
          <w:p w14:paraId="10CD6FF1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1062F">
              <w:rPr>
                <w:rFonts w:ascii="Arial Unicode MS" w:eastAsia="Arial Unicode MS" w:hAnsi="Arial Unicode MS" w:cs="Arial Unicode MS"/>
                <w:sz w:val="20"/>
                <w:szCs w:val="20"/>
              </w:rPr>
              <w:t>support@fathomhq.com</w:t>
            </w:r>
          </w:p>
        </w:tc>
        <w:tc>
          <w:tcPr>
            <w:tcW w:w="6925" w:type="dxa"/>
          </w:tcPr>
          <w:p w14:paraId="344C2FA4" w14:textId="77777777" w:rsidR="00616E75" w:rsidRPr="0051062F" w:rsidRDefault="00616E75" w:rsidP="0068597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61B2999B" w14:textId="77777777" w:rsidR="00616E75" w:rsidRPr="0051062F" w:rsidRDefault="00616E7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16E75" w:rsidRPr="0051062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EABAC" w14:textId="77777777" w:rsidR="00BC27EC" w:rsidRDefault="00BC27EC" w:rsidP="00E32EEA">
      <w:pPr>
        <w:spacing w:after="0" w:line="240" w:lineRule="auto"/>
      </w:pPr>
      <w:r>
        <w:separator/>
      </w:r>
    </w:p>
  </w:endnote>
  <w:endnote w:type="continuationSeparator" w:id="0">
    <w:p w14:paraId="59BEF9F6" w14:textId="77777777" w:rsidR="00BC27EC" w:rsidRDefault="00BC27EC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8CB9A" w14:textId="77777777" w:rsidR="00BC27EC" w:rsidRDefault="00BC27EC" w:rsidP="00E32EEA">
      <w:pPr>
        <w:spacing w:after="0" w:line="240" w:lineRule="auto"/>
      </w:pPr>
      <w:r>
        <w:separator/>
      </w:r>
    </w:p>
  </w:footnote>
  <w:footnote w:type="continuationSeparator" w:id="0">
    <w:p w14:paraId="77C93BF3" w14:textId="77777777" w:rsidR="00BC27EC" w:rsidRDefault="00BC27EC" w:rsidP="00E3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FD76" w14:textId="0448B1FC" w:rsidR="00B96982" w:rsidRPr="00B96982" w:rsidRDefault="004B664C" w:rsidP="00B96982">
    <w:pPr>
      <w:pStyle w:val="Titl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ECF1FDD" wp14:editId="339EC366">
          <wp:simplePos x="0" y="0"/>
          <wp:positionH relativeFrom="column">
            <wp:posOffset>-597529</wp:posOffset>
          </wp:positionH>
          <wp:positionV relativeFrom="paragraph">
            <wp:posOffset>-384772</wp:posOffset>
          </wp:positionV>
          <wp:extent cx="814812" cy="81481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572" cy="821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982" w:rsidRPr="00B96982">
      <w:rPr>
        <w:sz w:val="24"/>
        <w:szCs w:val="24"/>
      </w:rPr>
      <w:t>Fathom Advisor Certification</w:t>
    </w:r>
    <w:r w:rsidR="00B96982">
      <w:rPr>
        <w:sz w:val="24"/>
        <w:szCs w:val="24"/>
      </w:rPr>
      <w:t xml:space="preserve"> – Note-taking Template</w:t>
    </w:r>
  </w:p>
  <w:p w14:paraId="7027003D" w14:textId="77777777" w:rsidR="00B96982" w:rsidRPr="00B96982" w:rsidRDefault="00B96982" w:rsidP="00B96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82"/>
    <w:rsid w:val="00002828"/>
    <w:rsid w:val="0000769E"/>
    <w:rsid w:val="000213FB"/>
    <w:rsid w:val="00131A00"/>
    <w:rsid w:val="00291026"/>
    <w:rsid w:val="00397814"/>
    <w:rsid w:val="003C06EB"/>
    <w:rsid w:val="004B664C"/>
    <w:rsid w:val="0051062F"/>
    <w:rsid w:val="00595008"/>
    <w:rsid w:val="00616E75"/>
    <w:rsid w:val="006C3412"/>
    <w:rsid w:val="00757863"/>
    <w:rsid w:val="00886B5E"/>
    <w:rsid w:val="008D1197"/>
    <w:rsid w:val="009F6BA9"/>
    <w:rsid w:val="00A15C29"/>
    <w:rsid w:val="00A66E7A"/>
    <w:rsid w:val="00B77A95"/>
    <w:rsid w:val="00B96982"/>
    <w:rsid w:val="00BC27EC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C2BCD"/>
  <w15:chartTrackingRefBased/>
  <w15:docId w15:val="{D0376A5D-10A3-4E44-AEB6-41B88545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Header">
    <w:name w:val="header"/>
    <w:basedOn w:val="Normal"/>
    <w:link w:val="HeaderChar"/>
    <w:uiPriority w:val="99"/>
    <w:unhideWhenUsed/>
    <w:rsid w:val="00B9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2"/>
  </w:style>
  <w:style w:type="paragraph" w:styleId="Footer">
    <w:name w:val="footer"/>
    <w:basedOn w:val="Normal"/>
    <w:link w:val="FooterChar"/>
    <w:uiPriority w:val="99"/>
    <w:unhideWhenUsed/>
    <w:rsid w:val="00B9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2"/>
  </w:style>
  <w:style w:type="character" w:styleId="Hyperlink">
    <w:name w:val="Hyperlink"/>
    <w:basedOn w:val="DefaultParagraphFont"/>
    <w:uiPriority w:val="99"/>
    <w:unhideWhenUsed/>
    <w:rsid w:val="00007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thomhq.com/support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fathomhq.com/suppor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thomhq.com/suppor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thomhq.com/suppor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athomhq.com/suppor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ndimansell/Library/Containers/com.microsoft.Word/Data/Library/Application%20Support/Microsoft/Office/16.0/DTS/Search/%7b9A2448F2-64F0-5D46-941C-D06D07E9E068%7dtf2230212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F0CDCB8DC89546B9F76F834006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DDF97-3B86-BC42-956E-118E36F5D945}"/>
      </w:docPartPr>
      <w:docPartBody>
        <w:p w:rsidR="00000000" w:rsidRDefault="00881BFD">
          <w:pPr>
            <w:pStyle w:val="BBF0CDCB8DC89546B9F76F8340067D3E"/>
          </w:pPr>
          <w:r w:rsidRPr="00F812D0">
            <w:t>Questions</w:t>
          </w:r>
        </w:p>
      </w:docPartBody>
    </w:docPart>
    <w:docPart>
      <w:docPartPr>
        <w:name w:val="4E57BC09DF15284FB139D923066D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481C7-A6D8-DA4E-A39B-B99FAC066F16}"/>
      </w:docPartPr>
      <w:docPartBody>
        <w:p w:rsidR="00000000" w:rsidRDefault="00A6084E" w:rsidP="00A6084E">
          <w:pPr>
            <w:pStyle w:val="4E57BC09DF15284FB139D923066D2CF3"/>
          </w:pPr>
          <w:r w:rsidRPr="00F812D0">
            <w:t>Questions</w:t>
          </w:r>
        </w:p>
      </w:docPartBody>
    </w:docPart>
    <w:docPart>
      <w:docPartPr>
        <w:name w:val="412CB34556E7454C9B2759573BD97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C265-EBBD-2D4B-94B6-370D705643C3}"/>
      </w:docPartPr>
      <w:docPartBody>
        <w:p w:rsidR="00000000" w:rsidRDefault="00A6084E" w:rsidP="00A6084E">
          <w:pPr>
            <w:pStyle w:val="412CB34556E7454C9B2759573BD974E1"/>
          </w:pPr>
          <w:r w:rsidRPr="00F812D0">
            <w:t>Questions</w:t>
          </w:r>
        </w:p>
      </w:docPartBody>
    </w:docPart>
    <w:docPart>
      <w:docPartPr>
        <w:name w:val="956A239EB46E1F46AD836E81E3AEA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F093E-996F-C34A-B7BD-A9339A9367C5}"/>
      </w:docPartPr>
      <w:docPartBody>
        <w:p w:rsidR="00000000" w:rsidRDefault="00A6084E" w:rsidP="00A6084E">
          <w:pPr>
            <w:pStyle w:val="956A239EB46E1F46AD836E81E3AEAC2C"/>
          </w:pPr>
          <w:r w:rsidRPr="00F812D0">
            <w:t>Questions</w:t>
          </w:r>
        </w:p>
      </w:docPartBody>
    </w:docPart>
    <w:docPart>
      <w:docPartPr>
        <w:name w:val="31192DB5C5482F41ADE100D1B4A32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F21ED-AC34-0D4D-9D34-4C042B1DEAE7}"/>
      </w:docPartPr>
      <w:docPartBody>
        <w:p w:rsidR="00000000" w:rsidRDefault="00A6084E" w:rsidP="00A6084E">
          <w:pPr>
            <w:pStyle w:val="31192DB5C5482F41ADE100D1B4A32583"/>
          </w:pPr>
          <w:r w:rsidRPr="00F812D0">
            <w:t>Questions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4E"/>
    <w:rsid w:val="00881BFD"/>
    <w:rsid w:val="00A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2F707251513145911233500E72C621">
    <w:name w:val="342F707251513145911233500E72C621"/>
  </w:style>
  <w:style w:type="paragraph" w:customStyle="1" w:styleId="3C1625DDC736384C88179EBA04C634B2">
    <w:name w:val="3C1625DDC736384C88179EBA04C634B2"/>
  </w:style>
  <w:style w:type="paragraph" w:customStyle="1" w:styleId="4B78F2A98D6D5E46AF5F72B359446179">
    <w:name w:val="4B78F2A98D6D5E46AF5F72B359446179"/>
  </w:style>
  <w:style w:type="paragraph" w:customStyle="1" w:styleId="C2B5E49E0EFBB4498B2D226ACEC4FEF6">
    <w:name w:val="C2B5E49E0EFBB4498B2D226ACEC4FEF6"/>
  </w:style>
  <w:style w:type="paragraph" w:customStyle="1" w:styleId="DFA5996496E6B842B36C702942C0DE68">
    <w:name w:val="DFA5996496E6B842B36C702942C0DE68"/>
  </w:style>
  <w:style w:type="paragraph" w:customStyle="1" w:styleId="A453CCAE2B0F334D9ED7C6C0E726445B">
    <w:name w:val="A453CCAE2B0F334D9ED7C6C0E726445B"/>
  </w:style>
  <w:style w:type="paragraph" w:customStyle="1" w:styleId="84539719CC7B3F429CE55EA5C4B610A9">
    <w:name w:val="84539719CC7B3F429CE55EA5C4B610A9"/>
  </w:style>
  <w:style w:type="paragraph" w:customStyle="1" w:styleId="ED616F4EED36DA458960CA600BF952B4">
    <w:name w:val="ED616F4EED36DA458960CA600BF952B4"/>
  </w:style>
  <w:style w:type="paragraph" w:customStyle="1" w:styleId="7832705316A0894FB5E8742BEC17A0A0">
    <w:name w:val="7832705316A0894FB5E8742BEC17A0A0"/>
  </w:style>
  <w:style w:type="paragraph" w:customStyle="1" w:styleId="FB19E006EC0FA74D8280A506FE548E75">
    <w:name w:val="FB19E006EC0FA74D8280A506FE548E75"/>
  </w:style>
  <w:style w:type="paragraph" w:customStyle="1" w:styleId="752ED524EA2DCB4BA0D87C6EFA260E56">
    <w:name w:val="752ED524EA2DCB4BA0D87C6EFA260E56"/>
  </w:style>
  <w:style w:type="paragraph" w:customStyle="1" w:styleId="6E5429A18A77ED42A117A7131E4263E4">
    <w:name w:val="6E5429A18A77ED42A117A7131E4263E4"/>
  </w:style>
  <w:style w:type="paragraph" w:customStyle="1" w:styleId="6F7A3E7125C3124B89503E601E5EF617">
    <w:name w:val="6F7A3E7125C3124B89503E601E5EF617"/>
  </w:style>
  <w:style w:type="paragraph" w:customStyle="1" w:styleId="B895C21CB58BC549A385408BA1BA7668">
    <w:name w:val="B895C21CB58BC549A385408BA1BA7668"/>
  </w:style>
  <w:style w:type="paragraph" w:customStyle="1" w:styleId="BBF0CDCB8DC89546B9F76F8340067D3E">
    <w:name w:val="BBF0CDCB8DC89546B9F76F8340067D3E"/>
  </w:style>
  <w:style w:type="paragraph" w:customStyle="1" w:styleId="62BD2123A855B34FAD66D4411ED15708">
    <w:name w:val="62BD2123A855B34FAD66D4411ED15708"/>
  </w:style>
  <w:style w:type="paragraph" w:customStyle="1" w:styleId="EA7FB3E4BEA4D54C895CAA3235237A7D">
    <w:name w:val="EA7FB3E4BEA4D54C895CAA3235237A7D"/>
    <w:rsid w:val="00A6084E"/>
  </w:style>
  <w:style w:type="paragraph" w:customStyle="1" w:styleId="F0D430A34BF67F48938CC9AACBB69677">
    <w:name w:val="F0D430A34BF67F48938CC9AACBB69677"/>
    <w:rsid w:val="00A6084E"/>
  </w:style>
  <w:style w:type="paragraph" w:customStyle="1" w:styleId="8EA85E55A4155C4D83314034CF6F7795">
    <w:name w:val="8EA85E55A4155C4D83314034CF6F7795"/>
    <w:rsid w:val="00A6084E"/>
  </w:style>
  <w:style w:type="paragraph" w:customStyle="1" w:styleId="4E57BC09DF15284FB139D923066D2CF3">
    <w:name w:val="4E57BC09DF15284FB139D923066D2CF3"/>
    <w:rsid w:val="00A6084E"/>
  </w:style>
  <w:style w:type="paragraph" w:customStyle="1" w:styleId="412CB34556E7454C9B2759573BD974E1">
    <w:name w:val="412CB34556E7454C9B2759573BD974E1"/>
    <w:rsid w:val="00A6084E"/>
  </w:style>
  <w:style w:type="paragraph" w:customStyle="1" w:styleId="956A239EB46E1F46AD836E81E3AEAC2C">
    <w:name w:val="956A239EB46E1F46AD836E81E3AEAC2C"/>
    <w:rsid w:val="00A6084E"/>
  </w:style>
  <w:style w:type="paragraph" w:customStyle="1" w:styleId="31192DB5C5482F41ADE100D1B4A32583">
    <w:name w:val="31192DB5C5482F41ADE100D1B4A32583"/>
    <w:rsid w:val="00A6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15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Randi Mansell</cp:lastModifiedBy>
  <cp:revision>4</cp:revision>
  <dcterms:created xsi:type="dcterms:W3CDTF">2021-04-01T18:01:00Z</dcterms:created>
  <dcterms:modified xsi:type="dcterms:W3CDTF">2021-04-01T18:23:00Z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